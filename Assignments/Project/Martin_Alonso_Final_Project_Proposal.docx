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9798" w14:textId="22F25D23" w:rsidR="00785540" w:rsidRPr="00C3526E" w:rsidRDefault="00A54F84" w:rsidP="00785540">
      <w:pPr>
        <w:pStyle w:val="CompanyName"/>
      </w:pPr>
      <w:r>
        <w:t>Syracuse University</w:t>
      </w:r>
    </w:p>
    <w:sdt>
      <w:sdtPr>
        <w:alias w:val="Memo title:"/>
        <w:tag w:val="Memo tilte:"/>
        <w:id w:val="-164170097"/>
        <w:placeholder>
          <w:docPart w:val="F5C44CF2D7D84685BEE4DAFC3CA25917"/>
        </w:placeholder>
        <w:temporary/>
        <w:showingPlcHdr/>
        <w15:appearance w15:val="hidden"/>
      </w:sdtPr>
      <w:sdtContent>
        <w:p w14:paraId="2DF264D5"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22C9410A" w14:textId="77777777" w:rsidTr="00A54F84">
        <w:sdt>
          <w:sdtPr>
            <w:alias w:val="To:"/>
            <w:tag w:val="To:"/>
            <w:id w:val="1015413264"/>
            <w:placeholder>
              <w:docPart w:val="AAC80428ADBE42BFB0BC37B5370D579F"/>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47130536" w14:textId="77777777" w:rsidR="00785540" w:rsidRPr="006F57FD" w:rsidRDefault="00785540" w:rsidP="005169B1">
                <w:pPr>
                  <w:pStyle w:val="Heading1"/>
                  <w:contextualSpacing w:val="0"/>
                  <w:outlineLvl w:val="0"/>
                </w:pPr>
                <w:r w:rsidRPr="006F57FD">
                  <w:t>To:</w:t>
                </w:r>
              </w:p>
            </w:tc>
          </w:sdtContent>
        </w:sdt>
        <w:tc>
          <w:tcPr>
            <w:tcW w:w="8128" w:type="dxa"/>
          </w:tcPr>
          <w:p w14:paraId="3FBBCD8C" w14:textId="43211C99" w:rsidR="00785540" w:rsidRPr="00FB2B58" w:rsidRDefault="00A54F84" w:rsidP="005169B1">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Dr. </w:t>
            </w:r>
            <w:proofErr w:type="spellStart"/>
            <w:r>
              <w:t>Landowski</w:t>
            </w:r>
            <w:proofErr w:type="spellEnd"/>
          </w:p>
        </w:tc>
      </w:tr>
      <w:tr w:rsidR="00785540" w14:paraId="09F7A5D5" w14:textId="77777777" w:rsidTr="00A54F84">
        <w:sdt>
          <w:sdtPr>
            <w:alias w:val="From:"/>
            <w:tag w:val="From:"/>
            <w:id w:val="21141888"/>
            <w:placeholder>
              <w:docPart w:val="56E6B8E88EEF4D7E9DBFF35E6401E18F"/>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1DD0D38F" w14:textId="77777777" w:rsidR="00785540" w:rsidRPr="006F57FD" w:rsidRDefault="00785540" w:rsidP="005169B1">
                <w:pPr>
                  <w:pStyle w:val="Heading1"/>
                  <w:contextualSpacing w:val="0"/>
                  <w:outlineLvl w:val="0"/>
                </w:pPr>
                <w:r w:rsidRPr="006F57FD">
                  <w:t>From:</w:t>
                </w:r>
              </w:p>
            </w:tc>
          </w:sdtContent>
        </w:sdt>
        <w:tc>
          <w:tcPr>
            <w:tcW w:w="8128" w:type="dxa"/>
          </w:tcPr>
          <w:p w14:paraId="6F50CDE4" w14:textId="52BCE57E" w:rsidR="00EB38E6" w:rsidRPr="00FB2B58" w:rsidRDefault="00A54F84" w:rsidP="005169B1">
            <w:pPr>
              <w:spacing w:before="280"/>
              <w:contextualSpacing w:val="0"/>
              <w:cnfStyle w:val="000000000000" w:firstRow="0" w:lastRow="0" w:firstColumn="0" w:lastColumn="0" w:oddVBand="0" w:evenVBand="0" w:oddHBand="0" w:evenHBand="0" w:firstRowFirstColumn="0" w:firstRowLastColumn="0" w:lastRowFirstColumn="0" w:lastRowLastColumn="0"/>
            </w:pPr>
            <w:r>
              <w:t>Martin Alonso</w:t>
            </w:r>
          </w:p>
        </w:tc>
      </w:tr>
      <w:tr w:rsidR="00785540" w14:paraId="4B61740C" w14:textId="77777777" w:rsidTr="00A54F84">
        <w:sdt>
          <w:sdtPr>
            <w:alias w:val="Date:"/>
            <w:tag w:val="Date:"/>
            <w:id w:val="-2052519928"/>
            <w:placeholder>
              <w:docPart w:val="67952028CE74493FBC0B8ECF245FFDD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4DE6B207" w14:textId="77777777" w:rsidR="00785540" w:rsidRPr="006F57FD" w:rsidRDefault="00785540" w:rsidP="005169B1">
                <w:pPr>
                  <w:pStyle w:val="Heading1"/>
                  <w:contextualSpacing w:val="0"/>
                  <w:outlineLvl w:val="0"/>
                </w:pPr>
                <w:r w:rsidRPr="006F57FD">
                  <w:t>Date:</w:t>
                </w:r>
              </w:p>
            </w:tc>
          </w:sdtContent>
        </w:sdt>
        <w:tc>
          <w:tcPr>
            <w:tcW w:w="8128" w:type="dxa"/>
          </w:tcPr>
          <w:p w14:paraId="2648A151" w14:textId="2246633B" w:rsidR="00785540" w:rsidRPr="00FB2B58" w:rsidRDefault="00A54F84" w:rsidP="005169B1">
            <w:pPr>
              <w:spacing w:before="280"/>
              <w:contextualSpacing w:val="0"/>
              <w:cnfStyle w:val="000000000000" w:firstRow="0" w:lastRow="0" w:firstColumn="0" w:lastColumn="0" w:oddVBand="0" w:evenVBand="0" w:oddHBand="0" w:evenHBand="0" w:firstRowFirstColumn="0" w:firstRowLastColumn="0" w:lastRowFirstColumn="0" w:lastRowLastColumn="0"/>
            </w:pPr>
            <w:r>
              <w:t>2019-05-10</w:t>
            </w:r>
          </w:p>
        </w:tc>
      </w:tr>
      <w:tr w:rsidR="00785540" w14:paraId="5AE7BE3F" w14:textId="77777777" w:rsidTr="00A54F84">
        <w:sdt>
          <w:sdtPr>
            <w:alias w:val="Re:"/>
            <w:tag w:val="Re:"/>
            <w:id w:val="-1435443775"/>
            <w:placeholder>
              <w:docPart w:val="0567C9C1FE0C4A68BADA5FB4FFB6EEF8"/>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74ADBF1B" w14:textId="77777777" w:rsidR="00785540" w:rsidRPr="006F57FD" w:rsidRDefault="00785540" w:rsidP="005169B1">
                <w:pPr>
                  <w:pStyle w:val="Heading1"/>
                  <w:contextualSpacing w:val="0"/>
                  <w:outlineLvl w:val="0"/>
                </w:pPr>
                <w:r w:rsidRPr="006F57FD">
                  <w:t>Re:</w:t>
                </w:r>
              </w:p>
            </w:tc>
          </w:sdtContent>
        </w:sdt>
        <w:tc>
          <w:tcPr>
            <w:tcW w:w="8128" w:type="dxa"/>
            <w:tcMar>
              <w:left w:w="0" w:type="dxa"/>
              <w:bottom w:w="288" w:type="dxa"/>
              <w:right w:w="0" w:type="dxa"/>
            </w:tcMar>
          </w:tcPr>
          <w:p w14:paraId="48896B57" w14:textId="60510CAF" w:rsidR="00785540" w:rsidRPr="00FB2B58" w:rsidRDefault="00A54F84" w:rsidP="005169B1">
            <w:pPr>
              <w:spacing w:before="280"/>
              <w:contextualSpacing w:val="0"/>
              <w:cnfStyle w:val="000000000000" w:firstRow="0" w:lastRow="0" w:firstColumn="0" w:lastColumn="0" w:oddVBand="0" w:evenVBand="0" w:oddHBand="0" w:evenHBand="0" w:firstRowFirstColumn="0" w:firstRowLastColumn="0" w:lastRowFirstColumn="0" w:lastRowLastColumn="0"/>
            </w:pPr>
            <w:r>
              <w:t>Project Proposal</w:t>
            </w:r>
          </w:p>
        </w:tc>
      </w:tr>
    </w:tbl>
    <w:p w14:paraId="7F3A9B55" w14:textId="61DAC84B" w:rsidR="009738AF" w:rsidRPr="00FE37D5" w:rsidRDefault="009738AF" w:rsidP="009738AF">
      <w:pPr>
        <w:rPr>
          <w:b/>
        </w:rPr>
      </w:pPr>
      <w:r w:rsidRPr="00FE37D5">
        <w:rPr>
          <w:b/>
        </w:rPr>
        <w:t xml:space="preserve">Topic: </w:t>
      </w:r>
      <w:r>
        <w:rPr>
          <w:b/>
        </w:rPr>
        <w:t xml:space="preserve">Analyze age effects on shots, goals, and </w:t>
      </w:r>
      <w:proofErr w:type="spellStart"/>
      <w:r>
        <w:rPr>
          <w:b/>
        </w:rPr>
        <w:t>Corsi</w:t>
      </w:r>
      <w:proofErr w:type="spellEnd"/>
      <w:r>
        <w:rPr>
          <w:b/>
        </w:rPr>
        <w:t xml:space="preserve"> on hockey players</w:t>
      </w:r>
    </w:p>
    <w:p w14:paraId="06660917" w14:textId="77777777" w:rsidR="009738AF" w:rsidRPr="00FE37D5" w:rsidRDefault="009738AF" w:rsidP="009738AF">
      <w:pPr>
        <w:rPr>
          <w:b/>
        </w:rPr>
      </w:pPr>
      <w:r w:rsidRPr="00FE37D5">
        <w:rPr>
          <w:b/>
        </w:rPr>
        <w:t>Data Description</w:t>
      </w:r>
      <w:r>
        <w:rPr>
          <w:b/>
        </w:rPr>
        <w:t>:</w:t>
      </w:r>
    </w:p>
    <w:p w14:paraId="1377588D" w14:textId="01981AB1" w:rsidR="009738AF" w:rsidRDefault="009738AF" w:rsidP="009738AF">
      <w:r>
        <w:t xml:space="preserve">The main data set consists of </w:t>
      </w:r>
      <w:r>
        <w:t>9</w:t>
      </w:r>
      <w:r>
        <w:t xml:space="preserve"> </w:t>
      </w:r>
      <w:r>
        <w:t>Comma-Separated value files</w:t>
      </w:r>
      <w:r>
        <w:t xml:space="preserve"> that contain information for each </w:t>
      </w:r>
      <w:r>
        <w:t>National Hockey League (NHL) game between 2011 and 2018 for all active teams during the seven-year period</w:t>
      </w:r>
      <w:r>
        <w:t xml:space="preserve">. </w:t>
      </w:r>
    </w:p>
    <w:tbl>
      <w:tblPr>
        <w:tblStyle w:val="TableGrid"/>
        <w:tblW w:w="0" w:type="auto"/>
        <w:tblLook w:val="04A0" w:firstRow="1" w:lastRow="0" w:firstColumn="1" w:lastColumn="0" w:noHBand="0" w:noVBand="1"/>
      </w:tblPr>
      <w:tblGrid>
        <w:gridCol w:w="2052"/>
        <w:gridCol w:w="4963"/>
        <w:gridCol w:w="2335"/>
      </w:tblGrid>
      <w:tr w:rsidR="009738AF" w:rsidRPr="00ED6F84" w14:paraId="7CA0F38E" w14:textId="77777777" w:rsidTr="00544943">
        <w:tc>
          <w:tcPr>
            <w:tcW w:w="2052" w:type="dxa"/>
          </w:tcPr>
          <w:p w14:paraId="648CDE9B" w14:textId="2191D7E5" w:rsidR="009738AF" w:rsidRPr="00ED6F84" w:rsidRDefault="009738AF" w:rsidP="00544943">
            <w:pPr>
              <w:rPr>
                <w:sz w:val="18"/>
                <w:szCs w:val="18"/>
              </w:rPr>
            </w:pPr>
            <w:r>
              <w:rPr>
                <w:sz w:val="18"/>
                <w:szCs w:val="18"/>
              </w:rPr>
              <w:t>Field</w:t>
            </w:r>
          </w:p>
        </w:tc>
        <w:tc>
          <w:tcPr>
            <w:tcW w:w="4963" w:type="dxa"/>
          </w:tcPr>
          <w:p w14:paraId="0B44C1CB" w14:textId="77777777" w:rsidR="009738AF" w:rsidRPr="00ED6F84" w:rsidRDefault="009738AF" w:rsidP="00544943">
            <w:pPr>
              <w:rPr>
                <w:sz w:val="18"/>
                <w:szCs w:val="18"/>
              </w:rPr>
            </w:pPr>
            <w:r w:rsidRPr="00ED6F84">
              <w:rPr>
                <w:sz w:val="18"/>
                <w:szCs w:val="18"/>
              </w:rPr>
              <w:t>Description</w:t>
            </w:r>
          </w:p>
        </w:tc>
        <w:tc>
          <w:tcPr>
            <w:tcW w:w="2335" w:type="dxa"/>
          </w:tcPr>
          <w:p w14:paraId="67CB4848" w14:textId="77777777" w:rsidR="009738AF" w:rsidRPr="00ED6F84" w:rsidRDefault="009738AF" w:rsidP="00544943">
            <w:pPr>
              <w:rPr>
                <w:sz w:val="18"/>
                <w:szCs w:val="18"/>
              </w:rPr>
            </w:pPr>
            <w:r w:rsidRPr="00ED6F84">
              <w:rPr>
                <w:sz w:val="18"/>
                <w:szCs w:val="18"/>
              </w:rPr>
              <w:t>Example</w:t>
            </w:r>
          </w:p>
        </w:tc>
      </w:tr>
      <w:tr w:rsidR="009738AF" w:rsidRPr="00ED6F84" w14:paraId="0157797F" w14:textId="77777777" w:rsidTr="00544943">
        <w:tc>
          <w:tcPr>
            <w:tcW w:w="2052" w:type="dxa"/>
          </w:tcPr>
          <w:p w14:paraId="45AC8306" w14:textId="2548D10C" w:rsidR="009738AF" w:rsidRPr="00ED6F84" w:rsidRDefault="009738AF" w:rsidP="00544943">
            <w:pPr>
              <w:rPr>
                <w:sz w:val="18"/>
                <w:szCs w:val="18"/>
              </w:rPr>
            </w:pPr>
            <w:proofErr w:type="spellStart"/>
            <w:r>
              <w:rPr>
                <w:sz w:val="18"/>
                <w:szCs w:val="18"/>
              </w:rPr>
              <w:t>Play_id</w:t>
            </w:r>
            <w:proofErr w:type="spellEnd"/>
          </w:p>
        </w:tc>
        <w:tc>
          <w:tcPr>
            <w:tcW w:w="4963" w:type="dxa"/>
          </w:tcPr>
          <w:p w14:paraId="062B6183" w14:textId="5C1BD727" w:rsidR="009738AF" w:rsidRPr="00ED6F84" w:rsidRDefault="009738AF" w:rsidP="00544943">
            <w:pPr>
              <w:rPr>
                <w:sz w:val="18"/>
                <w:szCs w:val="18"/>
              </w:rPr>
            </w:pPr>
            <w:r>
              <w:rPr>
                <w:sz w:val="18"/>
                <w:szCs w:val="18"/>
              </w:rPr>
              <w:t>Play identification number</w:t>
            </w:r>
          </w:p>
        </w:tc>
        <w:tc>
          <w:tcPr>
            <w:tcW w:w="2335" w:type="dxa"/>
          </w:tcPr>
          <w:p w14:paraId="49489A62" w14:textId="10B27FB3" w:rsidR="009738AF" w:rsidRPr="001766B4" w:rsidRDefault="001766B4" w:rsidP="00544943">
            <w:pPr>
              <w:rPr>
                <w:rFonts w:ascii="Calibri" w:eastAsia="Times New Roman" w:hAnsi="Calibri" w:cs="Calibri"/>
                <w:color w:val="000000"/>
              </w:rPr>
            </w:pPr>
            <w:r>
              <w:rPr>
                <w:rFonts w:ascii="Calibri" w:hAnsi="Calibri" w:cs="Calibri"/>
                <w:color w:val="000000"/>
              </w:rPr>
              <w:t>2011030221_1</w:t>
            </w:r>
          </w:p>
        </w:tc>
      </w:tr>
      <w:tr w:rsidR="009738AF" w:rsidRPr="00ED6F84" w14:paraId="7F6DE981" w14:textId="77777777" w:rsidTr="00544943">
        <w:tc>
          <w:tcPr>
            <w:tcW w:w="2052" w:type="dxa"/>
          </w:tcPr>
          <w:p w14:paraId="13DCB317" w14:textId="14EF25E9" w:rsidR="009738AF" w:rsidRPr="00ED6F84" w:rsidRDefault="009738AF" w:rsidP="00544943">
            <w:pPr>
              <w:rPr>
                <w:sz w:val="18"/>
                <w:szCs w:val="18"/>
              </w:rPr>
            </w:pPr>
            <w:proofErr w:type="spellStart"/>
            <w:r>
              <w:rPr>
                <w:sz w:val="18"/>
                <w:szCs w:val="18"/>
              </w:rPr>
              <w:t>Game_id</w:t>
            </w:r>
            <w:proofErr w:type="spellEnd"/>
          </w:p>
        </w:tc>
        <w:tc>
          <w:tcPr>
            <w:tcW w:w="4963" w:type="dxa"/>
          </w:tcPr>
          <w:p w14:paraId="14CF2472" w14:textId="22E449F6" w:rsidR="009738AF" w:rsidRPr="00ED6F84" w:rsidRDefault="009738AF" w:rsidP="00544943">
            <w:pPr>
              <w:rPr>
                <w:sz w:val="18"/>
                <w:szCs w:val="18"/>
              </w:rPr>
            </w:pPr>
            <w:r>
              <w:rPr>
                <w:sz w:val="18"/>
                <w:szCs w:val="18"/>
              </w:rPr>
              <w:t>Game identification number</w:t>
            </w:r>
          </w:p>
        </w:tc>
        <w:tc>
          <w:tcPr>
            <w:tcW w:w="2335" w:type="dxa"/>
          </w:tcPr>
          <w:p w14:paraId="69B5D309" w14:textId="3C0A9682" w:rsidR="009738AF" w:rsidRPr="00ED6F84" w:rsidRDefault="001766B4" w:rsidP="00544943">
            <w:pPr>
              <w:rPr>
                <w:rFonts w:cstheme="minorHAnsi"/>
                <w:sz w:val="18"/>
                <w:szCs w:val="18"/>
              </w:rPr>
            </w:pPr>
            <w:r>
              <w:rPr>
                <w:rFonts w:cstheme="minorHAnsi"/>
                <w:sz w:val="18"/>
                <w:szCs w:val="18"/>
              </w:rPr>
              <w:t>2018021259</w:t>
            </w:r>
          </w:p>
        </w:tc>
      </w:tr>
      <w:tr w:rsidR="009738AF" w:rsidRPr="00ED6F84" w14:paraId="3D9481C5" w14:textId="77777777" w:rsidTr="00544943">
        <w:tc>
          <w:tcPr>
            <w:tcW w:w="2052" w:type="dxa"/>
          </w:tcPr>
          <w:p w14:paraId="36A3EB4E" w14:textId="2258F6F8" w:rsidR="009738AF" w:rsidRPr="00ED6F84" w:rsidRDefault="009738AF" w:rsidP="00544943">
            <w:pPr>
              <w:rPr>
                <w:sz w:val="18"/>
                <w:szCs w:val="18"/>
              </w:rPr>
            </w:pPr>
            <w:proofErr w:type="spellStart"/>
            <w:r>
              <w:rPr>
                <w:sz w:val="18"/>
                <w:szCs w:val="18"/>
              </w:rPr>
              <w:t>Player_id</w:t>
            </w:r>
            <w:proofErr w:type="spellEnd"/>
          </w:p>
        </w:tc>
        <w:tc>
          <w:tcPr>
            <w:tcW w:w="4963" w:type="dxa"/>
          </w:tcPr>
          <w:p w14:paraId="4986E979" w14:textId="64037AFF" w:rsidR="009738AF" w:rsidRPr="00ED6F84" w:rsidRDefault="009738AF" w:rsidP="00544943">
            <w:pPr>
              <w:rPr>
                <w:sz w:val="18"/>
                <w:szCs w:val="18"/>
              </w:rPr>
            </w:pPr>
            <w:r>
              <w:rPr>
                <w:sz w:val="18"/>
                <w:szCs w:val="18"/>
              </w:rPr>
              <w:t>Player identification number</w:t>
            </w:r>
          </w:p>
        </w:tc>
        <w:tc>
          <w:tcPr>
            <w:tcW w:w="2335" w:type="dxa"/>
          </w:tcPr>
          <w:p w14:paraId="57B7B480" w14:textId="338ADD44" w:rsidR="009738AF" w:rsidRPr="00ED6F84" w:rsidRDefault="001766B4" w:rsidP="00544943">
            <w:pPr>
              <w:rPr>
                <w:rFonts w:cstheme="minorHAnsi"/>
                <w:sz w:val="18"/>
                <w:szCs w:val="18"/>
              </w:rPr>
            </w:pPr>
            <w:r>
              <w:rPr>
                <w:rFonts w:cstheme="minorHAnsi"/>
                <w:sz w:val="18"/>
                <w:szCs w:val="18"/>
              </w:rPr>
              <w:t>8477939</w:t>
            </w:r>
          </w:p>
        </w:tc>
      </w:tr>
      <w:tr w:rsidR="009738AF" w:rsidRPr="00ED6F84" w14:paraId="64285E68" w14:textId="77777777" w:rsidTr="00544943">
        <w:tc>
          <w:tcPr>
            <w:tcW w:w="2052" w:type="dxa"/>
          </w:tcPr>
          <w:p w14:paraId="0543324B" w14:textId="0A7A3E33" w:rsidR="009738AF" w:rsidRPr="00ED6F84" w:rsidRDefault="009738AF" w:rsidP="00544943">
            <w:pPr>
              <w:rPr>
                <w:sz w:val="18"/>
                <w:szCs w:val="18"/>
              </w:rPr>
            </w:pPr>
            <w:proofErr w:type="spellStart"/>
            <w:r>
              <w:rPr>
                <w:sz w:val="18"/>
                <w:szCs w:val="18"/>
              </w:rPr>
              <w:t>Home_team_id</w:t>
            </w:r>
            <w:proofErr w:type="spellEnd"/>
          </w:p>
        </w:tc>
        <w:tc>
          <w:tcPr>
            <w:tcW w:w="4963" w:type="dxa"/>
          </w:tcPr>
          <w:p w14:paraId="7DED24E9" w14:textId="4EA668C0" w:rsidR="009738AF" w:rsidRPr="00ED6F84" w:rsidRDefault="009738AF" w:rsidP="00544943">
            <w:pPr>
              <w:rPr>
                <w:sz w:val="18"/>
                <w:szCs w:val="18"/>
              </w:rPr>
            </w:pPr>
            <w:r>
              <w:rPr>
                <w:sz w:val="18"/>
                <w:szCs w:val="18"/>
              </w:rPr>
              <w:t>Home team identification number</w:t>
            </w:r>
          </w:p>
        </w:tc>
        <w:tc>
          <w:tcPr>
            <w:tcW w:w="2335" w:type="dxa"/>
          </w:tcPr>
          <w:p w14:paraId="0DADEB4B" w14:textId="1ED0C380" w:rsidR="009738AF" w:rsidRPr="00ED6F84" w:rsidRDefault="001766B4" w:rsidP="00544943">
            <w:pPr>
              <w:rPr>
                <w:rFonts w:cstheme="minorHAnsi"/>
                <w:sz w:val="18"/>
                <w:szCs w:val="18"/>
              </w:rPr>
            </w:pPr>
            <w:r>
              <w:rPr>
                <w:rFonts w:cstheme="minorHAnsi"/>
                <w:sz w:val="18"/>
                <w:szCs w:val="18"/>
              </w:rPr>
              <w:t>10</w:t>
            </w:r>
          </w:p>
        </w:tc>
      </w:tr>
      <w:tr w:rsidR="009738AF" w:rsidRPr="00ED6F84" w14:paraId="5C1897ED" w14:textId="77777777" w:rsidTr="00544943">
        <w:tc>
          <w:tcPr>
            <w:tcW w:w="2052" w:type="dxa"/>
          </w:tcPr>
          <w:p w14:paraId="7BBAA487" w14:textId="6B3B988A" w:rsidR="009738AF" w:rsidRPr="00ED6F84" w:rsidRDefault="009738AF" w:rsidP="00544943">
            <w:pPr>
              <w:rPr>
                <w:sz w:val="18"/>
                <w:szCs w:val="18"/>
              </w:rPr>
            </w:pPr>
            <w:proofErr w:type="spellStart"/>
            <w:r>
              <w:rPr>
                <w:sz w:val="18"/>
                <w:szCs w:val="18"/>
              </w:rPr>
              <w:t>Away_team_id</w:t>
            </w:r>
            <w:proofErr w:type="spellEnd"/>
          </w:p>
        </w:tc>
        <w:tc>
          <w:tcPr>
            <w:tcW w:w="4963" w:type="dxa"/>
          </w:tcPr>
          <w:p w14:paraId="4246CCB3" w14:textId="22896F1C" w:rsidR="009738AF" w:rsidRPr="00ED6F84" w:rsidRDefault="009738AF" w:rsidP="00544943">
            <w:pPr>
              <w:rPr>
                <w:sz w:val="18"/>
                <w:szCs w:val="18"/>
              </w:rPr>
            </w:pPr>
            <w:r>
              <w:rPr>
                <w:sz w:val="18"/>
                <w:szCs w:val="18"/>
              </w:rPr>
              <w:t>Away team identification number</w:t>
            </w:r>
          </w:p>
        </w:tc>
        <w:tc>
          <w:tcPr>
            <w:tcW w:w="2335" w:type="dxa"/>
          </w:tcPr>
          <w:p w14:paraId="3127BA08" w14:textId="49E8CA35" w:rsidR="009738AF" w:rsidRPr="00ED6F84" w:rsidRDefault="001766B4" w:rsidP="00544943">
            <w:pPr>
              <w:rPr>
                <w:rFonts w:cstheme="minorHAnsi"/>
                <w:sz w:val="18"/>
                <w:szCs w:val="18"/>
              </w:rPr>
            </w:pPr>
            <w:r>
              <w:rPr>
                <w:rFonts w:cstheme="minorHAnsi"/>
                <w:sz w:val="18"/>
                <w:szCs w:val="18"/>
              </w:rPr>
              <w:t>1</w:t>
            </w:r>
          </w:p>
        </w:tc>
      </w:tr>
      <w:tr w:rsidR="009738AF" w:rsidRPr="00ED6F84" w14:paraId="7C80330D" w14:textId="77777777" w:rsidTr="00544943">
        <w:tc>
          <w:tcPr>
            <w:tcW w:w="2052" w:type="dxa"/>
          </w:tcPr>
          <w:p w14:paraId="368942D4" w14:textId="2EEF242C" w:rsidR="009738AF" w:rsidRPr="00ED6F84" w:rsidRDefault="009738AF" w:rsidP="00544943">
            <w:pPr>
              <w:rPr>
                <w:sz w:val="18"/>
                <w:szCs w:val="18"/>
              </w:rPr>
            </w:pPr>
            <w:proofErr w:type="spellStart"/>
            <w:r>
              <w:rPr>
                <w:sz w:val="18"/>
                <w:szCs w:val="18"/>
              </w:rPr>
              <w:t>timeOnIce</w:t>
            </w:r>
            <w:proofErr w:type="spellEnd"/>
          </w:p>
        </w:tc>
        <w:tc>
          <w:tcPr>
            <w:tcW w:w="4963" w:type="dxa"/>
          </w:tcPr>
          <w:p w14:paraId="4AD58FCA" w14:textId="653BCDC7" w:rsidR="009738AF" w:rsidRPr="00ED6F84" w:rsidRDefault="009738AF" w:rsidP="00544943">
            <w:pPr>
              <w:rPr>
                <w:sz w:val="18"/>
                <w:szCs w:val="18"/>
              </w:rPr>
            </w:pPr>
            <w:r>
              <w:rPr>
                <w:sz w:val="18"/>
                <w:szCs w:val="18"/>
              </w:rPr>
              <w:t>Total time player spent on the ice</w:t>
            </w:r>
            <w:r w:rsidR="001766B4">
              <w:rPr>
                <w:sz w:val="18"/>
                <w:szCs w:val="18"/>
              </w:rPr>
              <w:t xml:space="preserve"> (in seconds)</w:t>
            </w:r>
          </w:p>
        </w:tc>
        <w:tc>
          <w:tcPr>
            <w:tcW w:w="2335" w:type="dxa"/>
          </w:tcPr>
          <w:p w14:paraId="7DFA0AE0" w14:textId="00EE72B7" w:rsidR="009738AF" w:rsidRPr="00ED6F84" w:rsidRDefault="001766B4" w:rsidP="00544943">
            <w:pPr>
              <w:rPr>
                <w:rFonts w:cstheme="minorHAnsi"/>
                <w:sz w:val="18"/>
                <w:szCs w:val="18"/>
              </w:rPr>
            </w:pPr>
            <w:r>
              <w:rPr>
                <w:rFonts w:cstheme="minorHAnsi"/>
                <w:sz w:val="18"/>
                <w:szCs w:val="18"/>
              </w:rPr>
              <w:t>1058</w:t>
            </w:r>
          </w:p>
        </w:tc>
      </w:tr>
      <w:tr w:rsidR="009738AF" w:rsidRPr="00ED6F84" w14:paraId="361F7CD6" w14:textId="77777777" w:rsidTr="00544943">
        <w:tc>
          <w:tcPr>
            <w:tcW w:w="2052" w:type="dxa"/>
          </w:tcPr>
          <w:p w14:paraId="5D336757" w14:textId="0161D827" w:rsidR="009738AF" w:rsidRPr="00ED6F84" w:rsidRDefault="009738AF" w:rsidP="00544943">
            <w:pPr>
              <w:rPr>
                <w:sz w:val="18"/>
                <w:szCs w:val="18"/>
              </w:rPr>
            </w:pPr>
            <w:r>
              <w:rPr>
                <w:sz w:val="18"/>
                <w:szCs w:val="18"/>
              </w:rPr>
              <w:t>Goals</w:t>
            </w:r>
          </w:p>
        </w:tc>
        <w:tc>
          <w:tcPr>
            <w:tcW w:w="4963" w:type="dxa"/>
          </w:tcPr>
          <w:p w14:paraId="18106AEC" w14:textId="4A59F1E9" w:rsidR="009738AF" w:rsidRPr="00ED6F84" w:rsidRDefault="009738AF" w:rsidP="00544943">
            <w:pPr>
              <w:rPr>
                <w:sz w:val="18"/>
                <w:szCs w:val="18"/>
              </w:rPr>
            </w:pPr>
            <w:r>
              <w:rPr>
                <w:sz w:val="18"/>
                <w:szCs w:val="18"/>
              </w:rPr>
              <w:t>Total number of goals player scored</w:t>
            </w:r>
          </w:p>
        </w:tc>
        <w:tc>
          <w:tcPr>
            <w:tcW w:w="2335" w:type="dxa"/>
          </w:tcPr>
          <w:p w14:paraId="48E28BF1" w14:textId="4A3BE433" w:rsidR="009738AF" w:rsidRPr="00ED6F84" w:rsidRDefault="001766B4" w:rsidP="00544943">
            <w:pPr>
              <w:rPr>
                <w:rFonts w:cstheme="minorHAnsi"/>
                <w:sz w:val="18"/>
                <w:szCs w:val="18"/>
              </w:rPr>
            </w:pPr>
            <w:r>
              <w:rPr>
                <w:rFonts w:cstheme="minorHAnsi"/>
                <w:sz w:val="18"/>
                <w:szCs w:val="18"/>
              </w:rPr>
              <w:t>1</w:t>
            </w:r>
          </w:p>
        </w:tc>
      </w:tr>
      <w:tr w:rsidR="009738AF" w:rsidRPr="00ED6F84" w14:paraId="1213E24F" w14:textId="77777777" w:rsidTr="00544943">
        <w:tc>
          <w:tcPr>
            <w:tcW w:w="2052" w:type="dxa"/>
          </w:tcPr>
          <w:p w14:paraId="1842CFFC" w14:textId="04513D98" w:rsidR="009738AF" w:rsidRDefault="009738AF" w:rsidP="00544943">
            <w:pPr>
              <w:rPr>
                <w:sz w:val="18"/>
                <w:szCs w:val="18"/>
              </w:rPr>
            </w:pPr>
            <w:r>
              <w:rPr>
                <w:sz w:val="18"/>
                <w:szCs w:val="18"/>
              </w:rPr>
              <w:t>Shots</w:t>
            </w:r>
          </w:p>
        </w:tc>
        <w:tc>
          <w:tcPr>
            <w:tcW w:w="4963" w:type="dxa"/>
          </w:tcPr>
          <w:p w14:paraId="5631AC45" w14:textId="29AA6D99" w:rsidR="009738AF" w:rsidRPr="00ED6F84" w:rsidRDefault="009738AF" w:rsidP="00544943">
            <w:pPr>
              <w:rPr>
                <w:sz w:val="18"/>
                <w:szCs w:val="18"/>
              </w:rPr>
            </w:pPr>
            <w:r>
              <w:rPr>
                <w:sz w:val="18"/>
                <w:szCs w:val="18"/>
              </w:rPr>
              <w:t>Total number of shots player had</w:t>
            </w:r>
          </w:p>
        </w:tc>
        <w:tc>
          <w:tcPr>
            <w:tcW w:w="2335" w:type="dxa"/>
          </w:tcPr>
          <w:p w14:paraId="4AAAB5F9" w14:textId="097E6927"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3</w:t>
            </w:r>
          </w:p>
        </w:tc>
      </w:tr>
      <w:tr w:rsidR="009738AF" w:rsidRPr="00ED6F84" w14:paraId="6E8FBE93" w14:textId="77777777" w:rsidTr="00544943">
        <w:tc>
          <w:tcPr>
            <w:tcW w:w="2052" w:type="dxa"/>
          </w:tcPr>
          <w:p w14:paraId="0E622025" w14:textId="4E908478" w:rsidR="009738AF" w:rsidRDefault="009738AF" w:rsidP="00544943">
            <w:pPr>
              <w:rPr>
                <w:sz w:val="18"/>
                <w:szCs w:val="18"/>
              </w:rPr>
            </w:pPr>
            <w:r>
              <w:rPr>
                <w:sz w:val="18"/>
                <w:szCs w:val="18"/>
              </w:rPr>
              <w:t>Assists</w:t>
            </w:r>
          </w:p>
        </w:tc>
        <w:tc>
          <w:tcPr>
            <w:tcW w:w="4963" w:type="dxa"/>
          </w:tcPr>
          <w:p w14:paraId="6577E702" w14:textId="49914CD0" w:rsidR="009738AF" w:rsidRPr="00ED6F84" w:rsidRDefault="009738AF" w:rsidP="00544943">
            <w:pPr>
              <w:rPr>
                <w:sz w:val="18"/>
                <w:szCs w:val="18"/>
              </w:rPr>
            </w:pPr>
            <w:r>
              <w:rPr>
                <w:sz w:val="18"/>
                <w:szCs w:val="18"/>
              </w:rPr>
              <w:t>Total number of assists player had</w:t>
            </w:r>
          </w:p>
        </w:tc>
        <w:tc>
          <w:tcPr>
            <w:tcW w:w="2335" w:type="dxa"/>
          </w:tcPr>
          <w:p w14:paraId="43E62113" w14:textId="5194AA46"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0</w:t>
            </w:r>
          </w:p>
        </w:tc>
      </w:tr>
      <w:tr w:rsidR="009738AF" w:rsidRPr="00ED6F84" w14:paraId="2933D50D" w14:textId="77777777" w:rsidTr="00544943">
        <w:tc>
          <w:tcPr>
            <w:tcW w:w="2052" w:type="dxa"/>
          </w:tcPr>
          <w:p w14:paraId="719A330B" w14:textId="104D2EF9" w:rsidR="009738AF" w:rsidRDefault="009738AF" w:rsidP="00544943">
            <w:pPr>
              <w:rPr>
                <w:sz w:val="18"/>
                <w:szCs w:val="18"/>
              </w:rPr>
            </w:pPr>
            <w:r>
              <w:rPr>
                <w:sz w:val="18"/>
                <w:szCs w:val="18"/>
              </w:rPr>
              <w:t>Saves</w:t>
            </w:r>
          </w:p>
        </w:tc>
        <w:tc>
          <w:tcPr>
            <w:tcW w:w="4963" w:type="dxa"/>
          </w:tcPr>
          <w:p w14:paraId="43A51B4A" w14:textId="3C401CD7" w:rsidR="009738AF" w:rsidRPr="00ED6F84" w:rsidRDefault="009738AF" w:rsidP="00544943">
            <w:pPr>
              <w:rPr>
                <w:sz w:val="18"/>
                <w:szCs w:val="18"/>
              </w:rPr>
            </w:pPr>
            <w:r>
              <w:rPr>
                <w:sz w:val="18"/>
                <w:szCs w:val="18"/>
              </w:rPr>
              <w:t>Total number of saves player had (Goalie only)</w:t>
            </w:r>
          </w:p>
        </w:tc>
        <w:tc>
          <w:tcPr>
            <w:tcW w:w="2335" w:type="dxa"/>
          </w:tcPr>
          <w:p w14:paraId="3014CE1C" w14:textId="4F55269B"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0</w:t>
            </w:r>
          </w:p>
        </w:tc>
      </w:tr>
      <w:tr w:rsidR="009738AF" w:rsidRPr="00ED6F84" w14:paraId="5B82D141" w14:textId="77777777" w:rsidTr="00544943">
        <w:tc>
          <w:tcPr>
            <w:tcW w:w="2052" w:type="dxa"/>
          </w:tcPr>
          <w:p w14:paraId="428029C4" w14:textId="7ECE8477" w:rsidR="009738AF" w:rsidRDefault="009738AF" w:rsidP="00544943">
            <w:pPr>
              <w:rPr>
                <w:sz w:val="18"/>
                <w:szCs w:val="18"/>
              </w:rPr>
            </w:pPr>
            <w:r>
              <w:rPr>
                <w:sz w:val="18"/>
                <w:szCs w:val="18"/>
              </w:rPr>
              <w:t>birthdate</w:t>
            </w:r>
          </w:p>
        </w:tc>
        <w:tc>
          <w:tcPr>
            <w:tcW w:w="4963" w:type="dxa"/>
          </w:tcPr>
          <w:p w14:paraId="49CF2665" w14:textId="76749ADE" w:rsidR="009738AF" w:rsidRPr="00ED6F84" w:rsidRDefault="009738AF" w:rsidP="00544943">
            <w:pPr>
              <w:rPr>
                <w:sz w:val="18"/>
                <w:szCs w:val="18"/>
              </w:rPr>
            </w:pPr>
            <w:r>
              <w:rPr>
                <w:sz w:val="18"/>
                <w:szCs w:val="18"/>
              </w:rPr>
              <w:t>Player date of birth</w:t>
            </w:r>
          </w:p>
        </w:tc>
        <w:tc>
          <w:tcPr>
            <w:tcW w:w="2335" w:type="dxa"/>
          </w:tcPr>
          <w:p w14:paraId="2B00DF4A" w14:textId="467F2D49"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5/1/1996</w:t>
            </w:r>
          </w:p>
        </w:tc>
      </w:tr>
      <w:tr w:rsidR="009738AF" w:rsidRPr="00ED6F84" w14:paraId="2C1A9C01" w14:textId="77777777" w:rsidTr="00544943">
        <w:tc>
          <w:tcPr>
            <w:tcW w:w="2052" w:type="dxa"/>
          </w:tcPr>
          <w:p w14:paraId="0C75DB43" w14:textId="7E212CE3" w:rsidR="009738AF" w:rsidRDefault="009738AF" w:rsidP="00544943">
            <w:pPr>
              <w:rPr>
                <w:sz w:val="18"/>
                <w:szCs w:val="18"/>
              </w:rPr>
            </w:pPr>
            <w:proofErr w:type="spellStart"/>
            <w:r>
              <w:rPr>
                <w:sz w:val="18"/>
                <w:szCs w:val="18"/>
              </w:rPr>
              <w:t>firstName</w:t>
            </w:r>
            <w:proofErr w:type="spellEnd"/>
          </w:p>
        </w:tc>
        <w:tc>
          <w:tcPr>
            <w:tcW w:w="4963" w:type="dxa"/>
          </w:tcPr>
          <w:p w14:paraId="20694E2B" w14:textId="6236B3B4" w:rsidR="009738AF" w:rsidRPr="00ED6F84" w:rsidRDefault="009738AF" w:rsidP="00544943">
            <w:pPr>
              <w:rPr>
                <w:sz w:val="18"/>
                <w:szCs w:val="18"/>
              </w:rPr>
            </w:pPr>
            <w:r>
              <w:rPr>
                <w:sz w:val="18"/>
                <w:szCs w:val="18"/>
              </w:rPr>
              <w:t>Player first name</w:t>
            </w:r>
          </w:p>
        </w:tc>
        <w:tc>
          <w:tcPr>
            <w:tcW w:w="2335" w:type="dxa"/>
          </w:tcPr>
          <w:p w14:paraId="02E87D46" w14:textId="41FCC6F4"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William</w:t>
            </w:r>
          </w:p>
        </w:tc>
      </w:tr>
      <w:tr w:rsidR="009738AF" w:rsidRPr="00ED6F84" w14:paraId="02B76492" w14:textId="77777777" w:rsidTr="00544943">
        <w:tc>
          <w:tcPr>
            <w:tcW w:w="2052" w:type="dxa"/>
          </w:tcPr>
          <w:p w14:paraId="46706146" w14:textId="06B7277B" w:rsidR="009738AF" w:rsidRDefault="009738AF" w:rsidP="00544943">
            <w:pPr>
              <w:rPr>
                <w:sz w:val="18"/>
                <w:szCs w:val="18"/>
              </w:rPr>
            </w:pPr>
            <w:proofErr w:type="spellStart"/>
            <w:r>
              <w:rPr>
                <w:sz w:val="18"/>
                <w:szCs w:val="18"/>
              </w:rPr>
              <w:t>lastName</w:t>
            </w:r>
            <w:proofErr w:type="spellEnd"/>
          </w:p>
        </w:tc>
        <w:tc>
          <w:tcPr>
            <w:tcW w:w="4963" w:type="dxa"/>
          </w:tcPr>
          <w:p w14:paraId="6050928B" w14:textId="27427998" w:rsidR="009738AF" w:rsidRPr="00ED6F84" w:rsidRDefault="009738AF" w:rsidP="00544943">
            <w:pPr>
              <w:rPr>
                <w:sz w:val="18"/>
                <w:szCs w:val="18"/>
              </w:rPr>
            </w:pPr>
            <w:r>
              <w:rPr>
                <w:sz w:val="18"/>
                <w:szCs w:val="18"/>
              </w:rPr>
              <w:t>Player last name</w:t>
            </w:r>
          </w:p>
        </w:tc>
        <w:tc>
          <w:tcPr>
            <w:tcW w:w="2335" w:type="dxa"/>
          </w:tcPr>
          <w:p w14:paraId="0E12CFB7" w14:textId="040F963C"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Nylander</w:t>
            </w:r>
          </w:p>
        </w:tc>
      </w:tr>
      <w:tr w:rsidR="009738AF" w:rsidRPr="00ED6F84" w14:paraId="3847584B" w14:textId="77777777" w:rsidTr="00544943">
        <w:tc>
          <w:tcPr>
            <w:tcW w:w="2052" w:type="dxa"/>
          </w:tcPr>
          <w:p w14:paraId="113199A5" w14:textId="251006DD" w:rsidR="009738AF" w:rsidRDefault="009738AF" w:rsidP="00544943">
            <w:pPr>
              <w:rPr>
                <w:sz w:val="18"/>
                <w:szCs w:val="18"/>
              </w:rPr>
            </w:pPr>
            <w:proofErr w:type="spellStart"/>
            <w:r>
              <w:rPr>
                <w:sz w:val="18"/>
                <w:szCs w:val="18"/>
              </w:rPr>
              <w:t>primaryPosition</w:t>
            </w:r>
            <w:proofErr w:type="spellEnd"/>
          </w:p>
        </w:tc>
        <w:tc>
          <w:tcPr>
            <w:tcW w:w="4963" w:type="dxa"/>
          </w:tcPr>
          <w:p w14:paraId="36E000C5" w14:textId="55F9B98A" w:rsidR="009738AF" w:rsidRPr="00ED6F84" w:rsidRDefault="009738AF" w:rsidP="00544943">
            <w:pPr>
              <w:rPr>
                <w:sz w:val="18"/>
                <w:szCs w:val="18"/>
              </w:rPr>
            </w:pPr>
            <w:r>
              <w:rPr>
                <w:sz w:val="18"/>
                <w:szCs w:val="18"/>
              </w:rPr>
              <w:t>Player’s primary position as listed on the team roster</w:t>
            </w:r>
          </w:p>
        </w:tc>
        <w:tc>
          <w:tcPr>
            <w:tcW w:w="2335" w:type="dxa"/>
          </w:tcPr>
          <w:p w14:paraId="4A8A5763" w14:textId="40C7CBA0"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C</w:t>
            </w:r>
          </w:p>
        </w:tc>
      </w:tr>
      <w:tr w:rsidR="009738AF" w:rsidRPr="00ED6F84" w14:paraId="2F041849" w14:textId="77777777" w:rsidTr="00544943">
        <w:tc>
          <w:tcPr>
            <w:tcW w:w="2052" w:type="dxa"/>
          </w:tcPr>
          <w:p w14:paraId="7F80CE76" w14:textId="01A9D055" w:rsidR="009738AF" w:rsidRDefault="009738AF" w:rsidP="00544943">
            <w:pPr>
              <w:rPr>
                <w:sz w:val="18"/>
                <w:szCs w:val="18"/>
              </w:rPr>
            </w:pPr>
            <w:proofErr w:type="spellStart"/>
            <w:r>
              <w:rPr>
                <w:sz w:val="18"/>
                <w:szCs w:val="18"/>
              </w:rPr>
              <w:t>teamName</w:t>
            </w:r>
            <w:proofErr w:type="spellEnd"/>
          </w:p>
        </w:tc>
        <w:tc>
          <w:tcPr>
            <w:tcW w:w="4963" w:type="dxa"/>
          </w:tcPr>
          <w:p w14:paraId="0B7D836D" w14:textId="20381E2F" w:rsidR="009738AF" w:rsidRPr="00ED6F84" w:rsidRDefault="009738AF" w:rsidP="00544943">
            <w:pPr>
              <w:rPr>
                <w:sz w:val="18"/>
                <w:szCs w:val="18"/>
              </w:rPr>
            </w:pPr>
            <w:r>
              <w:rPr>
                <w:sz w:val="18"/>
                <w:szCs w:val="18"/>
              </w:rPr>
              <w:t>Team official name</w:t>
            </w:r>
          </w:p>
        </w:tc>
        <w:tc>
          <w:tcPr>
            <w:tcW w:w="2335" w:type="dxa"/>
          </w:tcPr>
          <w:p w14:paraId="69279821" w14:textId="70ABE071"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Toronto Maple Leafs</w:t>
            </w:r>
          </w:p>
        </w:tc>
      </w:tr>
      <w:tr w:rsidR="009738AF" w:rsidRPr="00ED6F84" w14:paraId="73E73BFC" w14:textId="77777777" w:rsidTr="00544943">
        <w:tc>
          <w:tcPr>
            <w:tcW w:w="2052" w:type="dxa"/>
          </w:tcPr>
          <w:p w14:paraId="150E060E" w14:textId="32D0239D" w:rsidR="009738AF" w:rsidRDefault="009738AF" w:rsidP="00544943">
            <w:pPr>
              <w:rPr>
                <w:sz w:val="18"/>
                <w:szCs w:val="18"/>
              </w:rPr>
            </w:pPr>
            <w:r>
              <w:rPr>
                <w:sz w:val="18"/>
                <w:szCs w:val="18"/>
              </w:rPr>
              <w:t>abbrev</w:t>
            </w:r>
          </w:p>
        </w:tc>
        <w:tc>
          <w:tcPr>
            <w:tcW w:w="4963" w:type="dxa"/>
          </w:tcPr>
          <w:p w14:paraId="560B0161" w14:textId="6E4468F8" w:rsidR="009738AF" w:rsidRPr="00ED6F84" w:rsidRDefault="009738AF" w:rsidP="00544943">
            <w:pPr>
              <w:rPr>
                <w:sz w:val="18"/>
                <w:szCs w:val="18"/>
              </w:rPr>
            </w:pPr>
            <w:r>
              <w:rPr>
                <w:sz w:val="18"/>
                <w:szCs w:val="18"/>
              </w:rPr>
              <w:t>Team official abbreviation</w:t>
            </w:r>
          </w:p>
        </w:tc>
        <w:tc>
          <w:tcPr>
            <w:tcW w:w="2335" w:type="dxa"/>
          </w:tcPr>
          <w:p w14:paraId="7F40CC36" w14:textId="159D6C05" w:rsidR="009738AF" w:rsidRPr="00ED6F84" w:rsidRDefault="001766B4" w:rsidP="00544943">
            <w:pPr>
              <w:rPr>
                <w:rFonts w:cstheme="minorHAnsi"/>
                <w:sz w:val="18"/>
                <w:szCs w:val="18"/>
                <w:shd w:val="clear" w:color="auto" w:fill="FFFFFF"/>
              </w:rPr>
            </w:pPr>
            <w:r>
              <w:rPr>
                <w:rFonts w:cstheme="minorHAnsi"/>
                <w:sz w:val="18"/>
                <w:szCs w:val="18"/>
                <w:shd w:val="clear" w:color="auto" w:fill="FFFFFF"/>
              </w:rPr>
              <w:t>TOR</w:t>
            </w:r>
          </w:p>
        </w:tc>
      </w:tr>
    </w:tbl>
    <w:p w14:paraId="5D99EA97" w14:textId="77777777" w:rsidR="005C027D" w:rsidRDefault="005A6067" w:rsidP="009738AF">
      <w:r>
        <w:t>Among the files, I also have data at the team level</w:t>
      </w:r>
      <w:r w:rsidR="005C027D">
        <w:t xml:space="preserve">, play level, and identity of all other players on the ice during the shift the play was made, which would allow me to identify not only age effects of the player responsible for the shot, goal, or save, but also the ages and effect of the other players on the result of the given play. </w:t>
      </w:r>
    </w:p>
    <w:p w14:paraId="6333E7FC" w14:textId="7796E8B7" w:rsidR="009738AF" w:rsidRDefault="005C027D" w:rsidP="009738AF">
      <w:r>
        <w:lastRenderedPageBreak/>
        <w:t xml:space="preserve">I am also able to scrape data from NHL.com to try and get each player’s position on the ice at the time of the goal, shot, or save; though integrating this into the data might prove more time consuming as it would need to include where on the ice each player was at any given moment. </w:t>
      </w:r>
      <w:r w:rsidR="009738AF">
        <w:t xml:space="preserve"> </w:t>
      </w:r>
    </w:p>
    <w:p w14:paraId="59579D11" w14:textId="77777777" w:rsidR="009738AF" w:rsidRPr="00FE37D5" w:rsidRDefault="009738AF" w:rsidP="009738AF">
      <w:pPr>
        <w:rPr>
          <w:b/>
        </w:rPr>
      </w:pPr>
      <w:r w:rsidRPr="00FE37D5">
        <w:rPr>
          <w:b/>
        </w:rPr>
        <w:t>Research Questions:</w:t>
      </w:r>
    </w:p>
    <w:p w14:paraId="11316BF2" w14:textId="14B40378" w:rsidR="009738AF" w:rsidRDefault="007216A6" w:rsidP="009738AF">
      <w:pPr>
        <w:pStyle w:val="ListParagraph"/>
        <w:numPr>
          <w:ilvl w:val="0"/>
          <w:numId w:val="26"/>
        </w:numPr>
        <w:spacing w:after="0"/>
      </w:pPr>
      <w:r>
        <w:t xml:space="preserve">Does player age affect the number of goals, assists, or saves a player can make in any given season? </w:t>
      </w:r>
    </w:p>
    <w:p w14:paraId="3006E36E" w14:textId="3384E314" w:rsidR="009738AF" w:rsidRDefault="007216A6" w:rsidP="009738AF">
      <w:pPr>
        <w:pStyle w:val="ListParagraph"/>
        <w:numPr>
          <w:ilvl w:val="0"/>
          <w:numId w:val="26"/>
        </w:numPr>
        <w:spacing w:after="0"/>
      </w:pPr>
      <w:r>
        <w:t xml:space="preserve">How does </w:t>
      </w:r>
      <w:proofErr w:type="spellStart"/>
      <w:r>
        <w:t>Corsi</w:t>
      </w:r>
      <w:proofErr w:type="spellEnd"/>
      <w:r>
        <w:t xml:space="preserve"> (for Goalies) change with age? </w:t>
      </w:r>
    </w:p>
    <w:p w14:paraId="134FB580" w14:textId="75D1D94F" w:rsidR="009738AF" w:rsidRDefault="007216A6" w:rsidP="009738AF">
      <w:pPr>
        <w:pStyle w:val="ListParagraph"/>
        <w:numPr>
          <w:ilvl w:val="0"/>
          <w:numId w:val="26"/>
        </w:numPr>
        <w:spacing w:after="0"/>
      </w:pPr>
      <w:r>
        <w:t xml:space="preserve">How are player shifts organized? Is there an effect of the combined player’s age for each shift on the number of goals and assists the shift has? </w:t>
      </w:r>
    </w:p>
    <w:p w14:paraId="40180ED6" w14:textId="1DF9124A" w:rsidR="009738AF" w:rsidRPr="009738AF" w:rsidRDefault="007216A6" w:rsidP="009738AF">
      <w:pPr>
        <w:pStyle w:val="ListParagraph"/>
        <w:numPr>
          <w:ilvl w:val="0"/>
          <w:numId w:val="26"/>
        </w:numPr>
        <w:spacing w:after="0"/>
      </w:pPr>
      <w:r>
        <w:t xml:space="preserve">Are statistics at the team level constant through time or is there a learning curve for younger teams as opposed to older teams? </w:t>
      </w:r>
    </w:p>
    <w:p w14:paraId="75FDF4B1" w14:textId="77777777" w:rsidR="009738AF" w:rsidRPr="00ED6F84" w:rsidRDefault="009738AF" w:rsidP="009738AF">
      <w:pPr>
        <w:rPr>
          <w:b/>
        </w:rPr>
      </w:pPr>
      <w:r w:rsidRPr="00ED6F84">
        <w:rPr>
          <w:b/>
        </w:rPr>
        <w:t>Data Preparation Plan</w:t>
      </w:r>
    </w:p>
    <w:p w14:paraId="2AA1190C" w14:textId="77777777" w:rsidR="009738AF" w:rsidRDefault="009738AF" w:rsidP="009738AF">
      <w:pPr>
        <w:pStyle w:val="ListParagraph"/>
        <w:numPr>
          <w:ilvl w:val="0"/>
          <w:numId w:val="25"/>
        </w:numPr>
      </w:pPr>
      <w:r>
        <w:t>Load the data into Python</w:t>
      </w:r>
    </w:p>
    <w:p w14:paraId="014AA6D2" w14:textId="25489811" w:rsidR="009738AF" w:rsidRDefault="007A3A5E" w:rsidP="009738AF">
      <w:pPr>
        <w:pStyle w:val="ListParagraph"/>
        <w:numPr>
          <w:ilvl w:val="0"/>
          <w:numId w:val="25"/>
        </w:numPr>
      </w:pPr>
      <w:r>
        <w:t xml:space="preserve">Merge the datasets with the data regarding age, goals, </w:t>
      </w:r>
      <w:proofErr w:type="spellStart"/>
      <w:r>
        <w:t>assits</w:t>
      </w:r>
      <w:proofErr w:type="spellEnd"/>
      <w:r>
        <w:t xml:space="preserve">, and saves; along with other players on the ice, teams that were playing, shift, and goalies. </w:t>
      </w:r>
    </w:p>
    <w:p w14:paraId="27EE8861" w14:textId="6A7E21C7" w:rsidR="009738AF" w:rsidRDefault="007A3A5E" w:rsidP="009738AF">
      <w:pPr>
        <w:pStyle w:val="ListParagraph"/>
        <w:numPr>
          <w:ilvl w:val="0"/>
          <w:numId w:val="25"/>
        </w:numPr>
      </w:pPr>
      <w:r>
        <w:t xml:space="preserve">Create a shift identification number based on the players in each team’s shift. </w:t>
      </w:r>
    </w:p>
    <w:p w14:paraId="04F2ACA9" w14:textId="77777777" w:rsidR="009738AF" w:rsidRDefault="009738AF" w:rsidP="009738AF">
      <w:pPr>
        <w:pStyle w:val="ListParagraph"/>
        <w:numPr>
          <w:ilvl w:val="0"/>
          <w:numId w:val="25"/>
        </w:numPr>
      </w:pPr>
      <w:r>
        <w:t>Explore the data for anomalies, missing data, adjusted duration, etc.</w:t>
      </w:r>
    </w:p>
    <w:p w14:paraId="6CD68FF1" w14:textId="188FEED8" w:rsidR="009738AF" w:rsidRDefault="00992E1A" w:rsidP="009738AF">
      <w:pPr>
        <w:pStyle w:val="ListParagraph"/>
        <w:numPr>
          <w:ilvl w:val="0"/>
          <w:numId w:val="25"/>
        </w:numPr>
      </w:pPr>
      <w:r>
        <w:t>Depending on the amount of data missing, decide whether to replace data with average or median values for player at the season level or shift level.</w:t>
      </w:r>
    </w:p>
    <w:p w14:paraId="7E5D101D" w14:textId="673DDE9D" w:rsidR="009738AF" w:rsidRDefault="00992E1A" w:rsidP="009738AF">
      <w:pPr>
        <w:pStyle w:val="ListParagraph"/>
        <w:numPr>
          <w:ilvl w:val="0"/>
          <w:numId w:val="25"/>
        </w:numPr>
      </w:pPr>
      <w:r>
        <w:t>Aggregate data by player-</w:t>
      </w:r>
      <w:proofErr w:type="spellStart"/>
      <w:r>
        <w:t>shfits</w:t>
      </w:r>
      <w:proofErr w:type="spellEnd"/>
      <w:r>
        <w:t xml:space="preserve">-age, and model through season. </w:t>
      </w:r>
    </w:p>
    <w:p w14:paraId="53401EFF" w14:textId="32BCA5EC" w:rsidR="009738AF" w:rsidRDefault="00992E1A" w:rsidP="009738AF">
      <w:pPr>
        <w:pStyle w:val="ListParagraph"/>
        <w:numPr>
          <w:ilvl w:val="0"/>
          <w:numId w:val="25"/>
        </w:numPr>
      </w:pPr>
      <w:r>
        <w:t xml:space="preserve">Group results by player/shift-age to notice any trends or effects. </w:t>
      </w:r>
      <w:bookmarkStart w:id="0" w:name="_GoBack"/>
      <w:bookmarkEnd w:id="0"/>
    </w:p>
    <w:p w14:paraId="5AD6CF1A" w14:textId="7497D105" w:rsidR="00933B8F" w:rsidRDefault="00933B8F" w:rsidP="009738AF"/>
    <w:sectPr w:rsidR="00933B8F" w:rsidSect="005169B1">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F0DA" w14:textId="77777777" w:rsidR="003A632C" w:rsidRDefault="003A632C" w:rsidP="00785540">
      <w:pPr>
        <w:spacing w:before="0"/>
      </w:pPr>
      <w:r>
        <w:separator/>
      </w:r>
    </w:p>
  </w:endnote>
  <w:endnote w:type="continuationSeparator" w:id="0">
    <w:p w14:paraId="1A43FD73" w14:textId="77777777" w:rsidR="003A632C" w:rsidRDefault="003A632C"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EC4A" w14:textId="77777777" w:rsidR="005169B1"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0A83C9B9" w14:textId="77777777" w:rsidR="005169B1" w:rsidRDefault="005169B1">
    <w:pPr>
      <w:pStyle w:val="Footer"/>
    </w:pPr>
  </w:p>
  <w:p w14:paraId="7CDE74D4" w14:textId="77777777" w:rsidR="005169B1" w:rsidRDefault="005169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61AE" w14:textId="77777777" w:rsidR="005169B1"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C3F2D" w14:textId="77777777" w:rsidR="003A632C" w:rsidRDefault="003A632C" w:rsidP="00785540">
      <w:pPr>
        <w:spacing w:before="0"/>
      </w:pPr>
      <w:r>
        <w:separator/>
      </w:r>
    </w:p>
  </w:footnote>
  <w:footnote w:type="continuationSeparator" w:id="0">
    <w:p w14:paraId="0139AAEE" w14:textId="77777777" w:rsidR="003A632C" w:rsidRDefault="003A632C"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6C5C74"/>
    <w:multiLevelType w:val="hybridMultilevel"/>
    <w:tmpl w:val="53C6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24"/>
  </w:num>
  <w:num w:numId="17">
    <w:abstractNumId w:val="23"/>
  </w:num>
  <w:num w:numId="18">
    <w:abstractNumId w:val="17"/>
  </w:num>
  <w:num w:numId="19">
    <w:abstractNumId w:val="19"/>
  </w:num>
  <w:num w:numId="20">
    <w:abstractNumId w:val="10"/>
  </w:num>
  <w:num w:numId="21">
    <w:abstractNumId w:val="13"/>
  </w:num>
  <w:num w:numId="22">
    <w:abstractNumId w:val="12"/>
  </w:num>
  <w:num w:numId="23">
    <w:abstractNumId w:val="14"/>
  </w:num>
  <w:num w:numId="24">
    <w:abstractNumId w:val="25"/>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5"/>
    <w:rsid w:val="001766B4"/>
    <w:rsid w:val="00293B83"/>
    <w:rsid w:val="003A632C"/>
    <w:rsid w:val="005169B1"/>
    <w:rsid w:val="005A6067"/>
    <w:rsid w:val="005C027D"/>
    <w:rsid w:val="00697389"/>
    <w:rsid w:val="006A3CE7"/>
    <w:rsid w:val="007216A6"/>
    <w:rsid w:val="00785540"/>
    <w:rsid w:val="007A3A5E"/>
    <w:rsid w:val="00933B8F"/>
    <w:rsid w:val="009738AF"/>
    <w:rsid w:val="00992E1A"/>
    <w:rsid w:val="00A54F84"/>
    <w:rsid w:val="00B47815"/>
    <w:rsid w:val="00D37F18"/>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F9E6B"/>
  <w15:chartTrackingRefBased/>
  <w15:docId w15:val="{402226EE-776E-4EB3-83D1-C3E4FFF0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738AF"/>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8AF"/>
    <w:pPr>
      <w:spacing w:before="0" w:after="160" w:line="259" w:lineRule="auto"/>
      <w:ind w:left="720"/>
      <w:contextualSpacing/>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91685">
      <w:bodyDiv w:val="1"/>
      <w:marLeft w:val="0"/>
      <w:marRight w:val="0"/>
      <w:marTop w:val="0"/>
      <w:marBottom w:val="0"/>
      <w:divBdr>
        <w:top w:val="none" w:sz="0" w:space="0" w:color="auto"/>
        <w:left w:val="none" w:sz="0" w:space="0" w:color="auto"/>
        <w:bottom w:val="none" w:sz="0" w:space="0" w:color="auto"/>
        <w:right w:val="none" w:sz="0" w:space="0" w:color="auto"/>
      </w:divBdr>
    </w:div>
    <w:div w:id="12940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on\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4CF2D7D84685BEE4DAFC3CA25917"/>
        <w:category>
          <w:name w:val="General"/>
          <w:gallery w:val="placeholder"/>
        </w:category>
        <w:types>
          <w:type w:val="bbPlcHdr"/>
        </w:types>
        <w:behaviors>
          <w:behavior w:val="content"/>
        </w:behaviors>
        <w:guid w:val="{0DE1D90E-C251-4DAA-8D31-AF3B4F501D18}"/>
      </w:docPartPr>
      <w:docPartBody>
        <w:p w:rsidR="00745687" w:rsidRDefault="00745687">
          <w:pPr>
            <w:pStyle w:val="F5C44CF2D7D84685BEE4DAFC3CA25917"/>
          </w:pPr>
          <w:r>
            <w:t>Memo</w:t>
          </w:r>
        </w:p>
      </w:docPartBody>
    </w:docPart>
    <w:docPart>
      <w:docPartPr>
        <w:name w:val="AAC80428ADBE42BFB0BC37B5370D579F"/>
        <w:category>
          <w:name w:val="General"/>
          <w:gallery w:val="placeholder"/>
        </w:category>
        <w:types>
          <w:type w:val="bbPlcHdr"/>
        </w:types>
        <w:behaviors>
          <w:behavior w:val="content"/>
        </w:behaviors>
        <w:guid w:val="{25A8E167-4385-461C-B96E-AE3BBAEC5CC6}"/>
      </w:docPartPr>
      <w:docPartBody>
        <w:p w:rsidR="00745687" w:rsidRDefault="00745687">
          <w:pPr>
            <w:pStyle w:val="AAC80428ADBE42BFB0BC37B5370D579F"/>
          </w:pPr>
          <w:r w:rsidRPr="006F57FD">
            <w:t>To:</w:t>
          </w:r>
        </w:p>
      </w:docPartBody>
    </w:docPart>
    <w:docPart>
      <w:docPartPr>
        <w:name w:val="56E6B8E88EEF4D7E9DBFF35E6401E18F"/>
        <w:category>
          <w:name w:val="General"/>
          <w:gallery w:val="placeholder"/>
        </w:category>
        <w:types>
          <w:type w:val="bbPlcHdr"/>
        </w:types>
        <w:behaviors>
          <w:behavior w:val="content"/>
        </w:behaviors>
        <w:guid w:val="{532AB2F3-EE42-4F7E-9E5C-3CC39DBB0F25}"/>
      </w:docPartPr>
      <w:docPartBody>
        <w:p w:rsidR="00745687" w:rsidRDefault="00745687">
          <w:pPr>
            <w:pStyle w:val="56E6B8E88EEF4D7E9DBFF35E6401E18F"/>
          </w:pPr>
          <w:r w:rsidRPr="006F57FD">
            <w:t>From:</w:t>
          </w:r>
        </w:p>
      </w:docPartBody>
    </w:docPart>
    <w:docPart>
      <w:docPartPr>
        <w:name w:val="67952028CE74493FBC0B8ECF245FFDD4"/>
        <w:category>
          <w:name w:val="General"/>
          <w:gallery w:val="placeholder"/>
        </w:category>
        <w:types>
          <w:type w:val="bbPlcHdr"/>
        </w:types>
        <w:behaviors>
          <w:behavior w:val="content"/>
        </w:behaviors>
        <w:guid w:val="{FA97DA4B-7119-42FF-A741-65FEC9D29028}"/>
      </w:docPartPr>
      <w:docPartBody>
        <w:p w:rsidR="00745687" w:rsidRDefault="00745687">
          <w:pPr>
            <w:pStyle w:val="67952028CE74493FBC0B8ECF245FFDD4"/>
          </w:pPr>
          <w:r w:rsidRPr="006F57FD">
            <w:t>Date:</w:t>
          </w:r>
        </w:p>
      </w:docPartBody>
    </w:docPart>
    <w:docPart>
      <w:docPartPr>
        <w:name w:val="0567C9C1FE0C4A68BADA5FB4FFB6EEF8"/>
        <w:category>
          <w:name w:val="General"/>
          <w:gallery w:val="placeholder"/>
        </w:category>
        <w:types>
          <w:type w:val="bbPlcHdr"/>
        </w:types>
        <w:behaviors>
          <w:behavior w:val="content"/>
        </w:behaviors>
        <w:guid w:val="{0BC97C87-129C-4FEE-B19C-E7FCE532AB5D}"/>
      </w:docPartPr>
      <w:docPartBody>
        <w:p w:rsidR="00745687" w:rsidRDefault="00745687">
          <w:pPr>
            <w:pStyle w:val="0567C9C1FE0C4A68BADA5FB4FFB6EEF8"/>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87"/>
    <w:rsid w:val="00745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80E9979B749EFAB41F41F41E70799">
    <w:name w:val="97C80E9979B749EFAB41F41F41E70799"/>
  </w:style>
  <w:style w:type="paragraph" w:customStyle="1" w:styleId="F5C44CF2D7D84685BEE4DAFC3CA25917">
    <w:name w:val="F5C44CF2D7D84685BEE4DAFC3CA25917"/>
  </w:style>
  <w:style w:type="paragraph" w:customStyle="1" w:styleId="AAC80428ADBE42BFB0BC37B5370D579F">
    <w:name w:val="AAC80428ADBE42BFB0BC37B5370D579F"/>
  </w:style>
  <w:style w:type="paragraph" w:customStyle="1" w:styleId="FD885C11921C40C9861480F6BE719918">
    <w:name w:val="FD885C11921C40C9861480F6BE719918"/>
  </w:style>
  <w:style w:type="paragraph" w:customStyle="1" w:styleId="56E6B8E88EEF4D7E9DBFF35E6401E18F">
    <w:name w:val="56E6B8E88EEF4D7E9DBFF35E6401E18F"/>
  </w:style>
  <w:style w:type="paragraph" w:customStyle="1" w:styleId="EA967A7356BD44828D8A5CACFF06E66C">
    <w:name w:val="EA967A7356BD44828D8A5CACFF06E66C"/>
  </w:style>
  <w:style w:type="paragraph" w:customStyle="1" w:styleId="B59F9AF5BE664110A0E0926EA643E684">
    <w:name w:val="B59F9AF5BE664110A0E0926EA643E684"/>
  </w:style>
  <w:style w:type="paragraph" w:customStyle="1" w:styleId="D4993BE774324ECEA00CA50BB0C9DF83">
    <w:name w:val="D4993BE774324ECEA00CA50BB0C9DF83"/>
  </w:style>
  <w:style w:type="paragraph" w:customStyle="1" w:styleId="67952028CE74493FBC0B8ECF245FFDD4">
    <w:name w:val="67952028CE74493FBC0B8ECF245FFDD4"/>
  </w:style>
  <w:style w:type="paragraph" w:customStyle="1" w:styleId="A640204FDD8D48A58E9C317D0DFA57F7">
    <w:name w:val="A640204FDD8D48A58E9C317D0DFA57F7"/>
  </w:style>
  <w:style w:type="paragraph" w:customStyle="1" w:styleId="0567C9C1FE0C4A68BADA5FB4FFB6EEF8">
    <w:name w:val="0567C9C1FE0C4A68BADA5FB4FFB6EEF8"/>
  </w:style>
  <w:style w:type="paragraph" w:customStyle="1" w:styleId="390E5530F0EF489BAAD6272909689693">
    <w:name w:val="390E5530F0EF489BAAD6272909689693"/>
  </w:style>
  <w:style w:type="paragraph" w:customStyle="1" w:styleId="97F0C883940D47B79EED11C64675AE4E">
    <w:name w:val="97F0C883940D47B79EED11C64675A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Template>
  <TotalTime>52</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7</cp:revision>
  <dcterms:created xsi:type="dcterms:W3CDTF">2019-05-03T14:25:00Z</dcterms:created>
  <dcterms:modified xsi:type="dcterms:W3CDTF">2019-05-05T18:26:00Z</dcterms:modified>
</cp:coreProperties>
</file>